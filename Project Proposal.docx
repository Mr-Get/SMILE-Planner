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53F" w:rsidRPr="00C0686F" w:rsidRDefault="00C0686F" w:rsidP="00C0686F">
      <w:pPr>
        <w:pStyle w:val="Titel"/>
        <w:rPr>
          <w:lang w:val="en-US"/>
        </w:rPr>
      </w:pPr>
      <w:r w:rsidRPr="00C0686F">
        <w:rPr>
          <w:lang w:val="en-US"/>
        </w:rPr>
        <w:t>Project Proposal</w:t>
      </w:r>
    </w:p>
    <w:p w:rsidR="00C0686F" w:rsidRDefault="00C0686F" w:rsidP="00C0686F">
      <w:pPr>
        <w:rPr>
          <w:lang w:val="en-US"/>
        </w:rPr>
      </w:pPr>
    </w:p>
    <w:p w:rsidR="00C0686F" w:rsidRDefault="00C0686F" w:rsidP="00C0686F">
      <w:pPr>
        <w:jc w:val="right"/>
        <w:rPr>
          <w:lang w:val="en-US"/>
        </w:rPr>
      </w:pPr>
      <w:r>
        <w:rPr>
          <w:lang w:val="en-US"/>
        </w:rPr>
        <w:t>10</w:t>
      </w:r>
      <w:r w:rsidRPr="00C0686F">
        <w:rPr>
          <w:vertAlign w:val="superscript"/>
          <w:lang w:val="en-US"/>
        </w:rPr>
        <w:t>th</w:t>
      </w:r>
      <w:r w:rsidR="00E817C0">
        <w:rPr>
          <w:lang w:val="en-US"/>
        </w:rPr>
        <w:t xml:space="preserve"> of March, 2</w:t>
      </w:r>
      <w:bookmarkStart w:id="0" w:name="_GoBack"/>
      <w:bookmarkEnd w:id="0"/>
      <w:r>
        <w:rPr>
          <w:lang w:val="en-US"/>
        </w:rPr>
        <w:t>017</w:t>
      </w:r>
    </w:p>
    <w:p w:rsidR="00C0686F" w:rsidRDefault="00C0686F" w:rsidP="00C0686F">
      <w:pPr>
        <w:rPr>
          <w:lang w:val="en-US"/>
        </w:rPr>
      </w:pPr>
    </w:p>
    <w:p w:rsidR="00C0686F" w:rsidRDefault="00C0686F" w:rsidP="00C0686F">
      <w:pPr>
        <w:rPr>
          <w:lang w:val="en-US"/>
        </w:rPr>
      </w:pPr>
      <w:r>
        <w:rPr>
          <w:lang w:val="en-US"/>
        </w:rPr>
        <w:t>We plan to implement a website where users can organize their project</w:t>
      </w:r>
      <w:r w:rsidR="00A61F57">
        <w:rPr>
          <w:lang w:val="en-US"/>
        </w:rPr>
        <w:t>s</w:t>
      </w:r>
      <w:r>
        <w:rPr>
          <w:lang w:val="en-US"/>
        </w:rPr>
        <w:t>.</w:t>
      </w:r>
    </w:p>
    <w:p w:rsidR="00C0686F" w:rsidRDefault="00C0686F" w:rsidP="00C0686F">
      <w:pPr>
        <w:rPr>
          <w:lang w:val="en-US"/>
        </w:rPr>
      </w:pPr>
      <w:r>
        <w:rPr>
          <w:lang w:val="en-US"/>
        </w:rPr>
        <w:t xml:space="preserve">It should be possible to create different projects, split them into work packages and specify these with expected time and resources. The progress of these projects can then be tracked and the actual time needed compared to the expected ones. </w:t>
      </w:r>
    </w:p>
    <w:p w:rsidR="00C0686F" w:rsidRDefault="00DF576E" w:rsidP="00C0686F">
      <w:pPr>
        <w:rPr>
          <w:lang w:val="en-US"/>
        </w:rPr>
      </w:pPr>
      <w:r>
        <w:rPr>
          <w:lang w:val="en-US"/>
        </w:rPr>
        <w:t xml:space="preserve">Projects can also be shared with other users participating in them. </w:t>
      </w:r>
    </w:p>
    <w:p w:rsidR="00C0686F" w:rsidRDefault="00C0686F" w:rsidP="00C0686F">
      <w:pPr>
        <w:rPr>
          <w:lang w:val="en-US"/>
        </w:rPr>
      </w:pPr>
    </w:p>
    <w:p w:rsidR="00C0686F" w:rsidRDefault="00C0686F" w:rsidP="00C0686F">
      <w:pPr>
        <w:pStyle w:val="U-berschrift"/>
        <w:rPr>
          <w:lang w:val="en-US"/>
        </w:rPr>
      </w:pPr>
      <w:r>
        <w:rPr>
          <w:lang w:val="en-US"/>
        </w:rPr>
        <w:t>Team Members:</w:t>
      </w:r>
    </w:p>
    <w:p w:rsidR="00C0686F" w:rsidRPr="00C0686F" w:rsidRDefault="00C0686F" w:rsidP="00C0686F">
      <w:pPr>
        <w:pStyle w:val="Listenabsatz"/>
        <w:numPr>
          <w:ilvl w:val="0"/>
          <w:numId w:val="26"/>
        </w:numPr>
        <w:rPr>
          <w:lang w:val="en-US"/>
        </w:rPr>
      </w:pPr>
      <w:r w:rsidRPr="00C0686F">
        <w:rPr>
          <w:lang w:val="en-US"/>
        </w:rPr>
        <w:t>Mischak David</w:t>
      </w:r>
    </w:p>
    <w:p w:rsidR="00C0686F" w:rsidRPr="00C0686F" w:rsidRDefault="00C0686F" w:rsidP="00C0686F">
      <w:pPr>
        <w:pStyle w:val="Listenabsatz"/>
        <w:numPr>
          <w:ilvl w:val="0"/>
          <w:numId w:val="26"/>
        </w:numPr>
        <w:rPr>
          <w:lang w:val="en-US"/>
        </w:rPr>
      </w:pPr>
      <w:r w:rsidRPr="00C0686F">
        <w:rPr>
          <w:lang w:val="en-US"/>
        </w:rPr>
        <w:t>Skergeth Markus</w:t>
      </w:r>
    </w:p>
    <w:p w:rsidR="00C0686F" w:rsidRPr="00C0686F" w:rsidRDefault="00C0686F" w:rsidP="00C0686F">
      <w:pPr>
        <w:pStyle w:val="Listenabsatz"/>
        <w:numPr>
          <w:ilvl w:val="0"/>
          <w:numId w:val="26"/>
        </w:numPr>
        <w:rPr>
          <w:lang w:val="en-US"/>
        </w:rPr>
      </w:pPr>
      <w:r w:rsidRPr="00C0686F">
        <w:rPr>
          <w:lang w:val="en-US"/>
        </w:rPr>
        <w:t>Wanke Sebastian</w:t>
      </w:r>
    </w:p>
    <w:p w:rsidR="00C0686F" w:rsidRDefault="00C0686F" w:rsidP="00C0686F">
      <w:pPr>
        <w:rPr>
          <w:lang w:val="en-US"/>
        </w:rPr>
      </w:pPr>
    </w:p>
    <w:p w:rsidR="00C0686F" w:rsidRPr="00C0686F" w:rsidRDefault="00C0686F" w:rsidP="00C0686F">
      <w:pPr>
        <w:rPr>
          <w:lang w:val="en-US"/>
        </w:rPr>
      </w:pPr>
    </w:p>
    <w:p w:rsidR="00C0686F" w:rsidRPr="00C0686F" w:rsidRDefault="00C0686F" w:rsidP="00C0686F">
      <w:pPr>
        <w:rPr>
          <w:lang w:val="en-US"/>
        </w:rPr>
      </w:pPr>
    </w:p>
    <w:p w:rsidR="008116A4" w:rsidRPr="00C0686F" w:rsidRDefault="008116A4" w:rsidP="001C424A">
      <w:pPr>
        <w:rPr>
          <w:lang w:val="en-US"/>
        </w:rPr>
      </w:pPr>
    </w:p>
    <w:sectPr w:rsidR="008116A4" w:rsidRPr="00C0686F">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C47" w:rsidRDefault="00E21C47" w:rsidP="00164EB5">
      <w:pPr>
        <w:spacing w:after="0" w:line="240" w:lineRule="auto"/>
      </w:pPr>
      <w:r>
        <w:separator/>
      </w:r>
    </w:p>
  </w:endnote>
  <w:endnote w:type="continuationSeparator" w:id="0">
    <w:p w:rsidR="00E21C47" w:rsidRDefault="00E21C47" w:rsidP="0016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C47" w:rsidRDefault="00E21C47" w:rsidP="00164EB5">
      <w:pPr>
        <w:spacing w:after="0" w:line="240" w:lineRule="auto"/>
      </w:pPr>
      <w:r>
        <w:separator/>
      </w:r>
    </w:p>
  </w:footnote>
  <w:footnote w:type="continuationSeparator" w:id="0">
    <w:p w:rsidR="00E21C47" w:rsidRDefault="00E21C47" w:rsidP="00164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86F" w:rsidRDefault="00C0686F">
    <w:pPr>
      <w:pStyle w:val="Kopfzeile"/>
    </w:pPr>
    <w:r>
      <w:t>SWENGA</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7EC3"/>
    <w:multiLevelType w:val="hybridMultilevel"/>
    <w:tmpl w:val="8B8CE2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D44DE8"/>
    <w:multiLevelType w:val="hybridMultilevel"/>
    <w:tmpl w:val="2760E4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2561EA"/>
    <w:multiLevelType w:val="hybridMultilevel"/>
    <w:tmpl w:val="7C4292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FB006E9"/>
    <w:multiLevelType w:val="hybridMultilevel"/>
    <w:tmpl w:val="7A0EF2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3928F8"/>
    <w:multiLevelType w:val="hybridMultilevel"/>
    <w:tmpl w:val="DE24B9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C732DE1"/>
    <w:multiLevelType w:val="hybridMultilevel"/>
    <w:tmpl w:val="A5982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3CB5E79"/>
    <w:multiLevelType w:val="hybridMultilevel"/>
    <w:tmpl w:val="3FD06E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3B555C7"/>
    <w:multiLevelType w:val="hybridMultilevel"/>
    <w:tmpl w:val="05A039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A9657A3"/>
    <w:multiLevelType w:val="hybridMultilevel"/>
    <w:tmpl w:val="BEA678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E952B92"/>
    <w:multiLevelType w:val="hybridMultilevel"/>
    <w:tmpl w:val="324631AC"/>
    <w:lvl w:ilvl="0" w:tplc="5B02EDEE">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20E4800"/>
    <w:multiLevelType w:val="hybridMultilevel"/>
    <w:tmpl w:val="E11EF5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408347D"/>
    <w:multiLevelType w:val="hybridMultilevel"/>
    <w:tmpl w:val="978EAD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4EF5954"/>
    <w:multiLevelType w:val="hybridMultilevel"/>
    <w:tmpl w:val="5A2CB5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53C41A0"/>
    <w:multiLevelType w:val="hybridMultilevel"/>
    <w:tmpl w:val="C9181DB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5C01F3D"/>
    <w:multiLevelType w:val="hybridMultilevel"/>
    <w:tmpl w:val="35A2CF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BB775DA"/>
    <w:multiLevelType w:val="hybridMultilevel"/>
    <w:tmpl w:val="18BC4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297226A"/>
    <w:multiLevelType w:val="hybridMultilevel"/>
    <w:tmpl w:val="EA100E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BBA277B"/>
    <w:multiLevelType w:val="hybridMultilevel"/>
    <w:tmpl w:val="9036FC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D097178"/>
    <w:multiLevelType w:val="hybridMultilevel"/>
    <w:tmpl w:val="C966CC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5D874536"/>
    <w:multiLevelType w:val="hybridMultilevel"/>
    <w:tmpl w:val="CC2064E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F0C7184"/>
    <w:multiLevelType w:val="hybridMultilevel"/>
    <w:tmpl w:val="485A03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FED1AF2"/>
    <w:multiLevelType w:val="hybridMultilevel"/>
    <w:tmpl w:val="F1B40B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6502E0B"/>
    <w:multiLevelType w:val="hybridMultilevel"/>
    <w:tmpl w:val="2B8271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9CA1D24"/>
    <w:multiLevelType w:val="hybridMultilevel"/>
    <w:tmpl w:val="69B47E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B257D96"/>
    <w:multiLevelType w:val="hybridMultilevel"/>
    <w:tmpl w:val="77DEF7C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D4F0AD8"/>
    <w:multiLevelType w:val="hybridMultilevel"/>
    <w:tmpl w:val="646044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8"/>
  </w:num>
  <w:num w:numId="4">
    <w:abstractNumId w:val="15"/>
  </w:num>
  <w:num w:numId="5">
    <w:abstractNumId w:val="11"/>
  </w:num>
  <w:num w:numId="6">
    <w:abstractNumId w:val="22"/>
  </w:num>
  <w:num w:numId="7">
    <w:abstractNumId w:val="7"/>
  </w:num>
  <w:num w:numId="8">
    <w:abstractNumId w:val="12"/>
  </w:num>
  <w:num w:numId="9">
    <w:abstractNumId w:val="20"/>
  </w:num>
  <w:num w:numId="10">
    <w:abstractNumId w:val="6"/>
  </w:num>
  <w:num w:numId="11">
    <w:abstractNumId w:val="10"/>
  </w:num>
  <w:num w:numId="12">
    <w:abstractNumId w:val="2"/>
  </w:num>
  <w:num w:numId="13">
    <w:abstractNumId w:val="25"/>
  </w:num>
  <w:num w:numId="14">
    <w:abstractNumId w:val="4"/>
  </w:num>
  <w:num w:numId="15">
    <w:abstractNumId w:val="5"/>
  </w:num>
  <w:num w:numId="16">
    <w:abstractNumId w:val="0"/>
  </w:num>
  <w:num w:numId="17">
    <w:abstractNumId w:val="1"/>
  </w:num>
  <w:num w:numId="18">
    <w:abstractNumId w:val="16"/>
  </w:num>
  <w:num w:numId="19">
    <w:abstractNumId w:val="23"/>
  </w:num>
  <w:num w:numId="20">
    <w:abstractNumId w:val="13"/>
  </w:num>
  <w:num w:numId="21">
    <w:abstractNumId w:val="17"/>
  </w:num>
  <w:num w:numId="22">
    <w:abstractNumId w:val="19"/>
  </w:num>
  <w:num w:numId="23">
    <w:abstractNumId w:val="24"/>
  </w:num>
  <w:num w:numId="24">
    <w:abstractNumId w:val="9"/>
  </w:num>
  <w:num w:numId="25">
    <w:abstractNumId w:val="2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210"/>
    <w:rsid w:val="000051EA"/>
    <w:rsid w:val="00005C22"/>
    <w:rsid w:val="0001242A"/>
    <w:rsid w:val="0001520A"/>
    <w:rsid w:val="00021EA1"/>
    <w:rsid w:val="00024170"/>
    <w:rsid w:val="000302A9"/>
    <w:rsid w:val="00033DDB"/>
    <w:rsid w:val="00044825"/>
    <w:rsid w:val="000533D9"/>
    <w:rsid w:val="00053507"/>
    <w:rsid w:val="00061D1E"/>
    <w:rsid w:val="00064FA1"/>
    <w:rsid w:val="0007047B"/>
    <w:rsid w:val="000742B3"/>
    <w:rsid w:val="00075064"/>
    <w:rsid w:val="000837B0"/>
    <w:rsid w:val="00084B28"/>
    <w:rsid w:val="000902EC"/>
    <w:rsid w:val="000A23F1"/>
    <w:rsid w:val="000A474F"/>
    <w:rsid w:val="000A6F9F"/>
    <w:rsid w:val="000B0480"/>
    <w:rsid w:val="000C4448"/>
    <w:rsid w:val="000D327C"/>
    <w:rsid w:val="000E674E"/>
    <w:rsid w:val="000E760E"/>
    <w:rsid w:val="000E7719"/>
    <w:rsid w:val="000F1DA9"/>
    <w:rsid w:val="00143E6E"/>
    <w:rsid w:val="00144C29"/>
    <w:rsid w:val="00146E27"/>
    <w:rsid w:val="00164EB5"/>
    <w:rsid w:val="00171F94"/>
    <w:rsid w:val="0018168A"/>
    <w:rsid w:val="00181AAC"/>
    <w:rsid w:val="00191BF0"/>
    <w:rsid w:val="00193F62"/>
    <w:rsid w:val="001A3AFC"/>
    <w:rsid w:val="001C1EFF"/>
    <w:rsid w:val="001C312B"/>
    <w:rsid w:val="001C424A"/>
    <w:rsid w:val="001C503B"/>
    <w:rsid w:val="001C5734"/>
    <w:rsid w:val="001E7930"/>
    <w:rsid w:val="001F45BA"/>
    <w:rsid w:val="00200C1E"/>
    <w:rsid w:val="00210960"/>
    <w:rsid w:val="0021361F"/>
    <w:rsid w:val="0022223C"/>
    <w:rsid w:val="00222F63"/>
    <w:rsid w:val="00232386"/>
    <w:rsid w:val="002444AC"/>
    <w:rsid w:val="00245157"/>
    <w:rsid w:val="00255885"/>
    <w:rsid w:val="002649DA"/>
    <w:rsid w:val="00270125"/>
    <w:rsid w:val="002915EA"/>
    <w:rsid w:val="00294345"/>
    <w:rsid w:val="002B751C"/>
    <w:rsid w:val="002C5BFF"/>
    <w:rsid w:val="002C70AE"/>
    <w:rsid w:val="002D472A"/>
    <w:rsid w:val="002D780C"/>
    <w:rsid w:val="002F7E7A"/>
    <w:rsid w:val="00304198"/>
    <w:rsid w:val="0031685F"/>
    <w:rsid w:val="00323821"/>
    <w:rsid w:val="003317A7"/>
    <w:rsid w:val="00342D32"/>
    <w:rsid w:val="00346F9D"/>
    <w:rsid w:val="00351105"/>
    <w:rsid w:val="00361BFF"/>
    <w:rsid w:val="00362AEA"/>
    <w:rsid w:val="003633F7"/>
    <w:rsid w:val="00384345"/>
    <w:rsid w:val="0038452E"/>
    <w:rsid w:val="00393AD9"/>
    <w:rsid w:val="003D5EC8"/>
    <w:rsid w:val="003F33F9"/>
    <w:rsid w:val="00415C59"/>
    <w:rsid w:val="00443AD2"/>
    <w:rsid w:val="00446714"/>
    <w:rsid w:val="00455821"/>
    <w:rsid w:val="00457C1A"/>
    <w:rsid w:val="00471E2F"/>
    <w:rsid w:val="00473C0E"/>
    <w:rsid w:val="00494F16"/>
    <w:rsid w:val="004A0B4F"/>
    <w:rsid w:val="004A18E1"/>
    <w:rsid w:val="004B428D"/>
    <w:rsid w:val="004D7AAE"/>
    <w:rsid w:val="004E22B1"/>
    <w:rsid w:val="004E536A"/>
    <w:rsid w:val="004F4A5C"/>
    <w:rsid w:val="0051070D"/>
    <w:rsid w:val="00526724"/>
    <w:rsid w:val="00532EF5"/>
    <w:rsid w:val="005443D7"/>
    <w:rsid w:val="005475DB"/>
    <w:rsid w:val="00555B7D"/>
    <w:rsid w:val="00561997"/>
    <w:rsid w:val="005670BD"/>
    <w:rsid w:val="00571C55"/>
    <w:rsid w:val="00580CE6"/>
    <w:rsid w:val="00580DA8"/>
    <w:rsid w:val="0058642F"/>
    <w:rsid w:val="00587F26"/>
    <w:rsid w:val="00593812"/>
    <w:rsid w:val="005C51A9"/>
    <w:rsid w:val="005D00C1"/>
    <w:rsid w:val="005D4206"/>
    <w:rsid w:val="005D4DE2"/>
    <w:rsid w:val="005D677D"/>
    <w:rsid w:val="005E132F"/>
    <w:rsid w:val="005E3E94"/>
    <w:rsid w:val="005E4BE8"/>
    <w:rsid w:val="005E785E"/>
    <w:rsid w:val="005F7AD8"/>
    <w:rsid w:val="00607408"/>
    <w:rsid w:val="00607E49"/>
    <w:rsid w:val="00610256"/>
    <w:rsid w:val="00622CB3"/>
    <w:rsid w:val="006232B5"/>
    <w:rsid w:val="00631E91"/>
    <w:rsid w:val="006343AF"/>
    <w:rsid w:val="006345EE"/>
    <w:rsid w:val="00643FEE"/>
    <w:rsid w:val="00650FFC"/>
    <w:rsid w:val="00653E5A"/>
    <w:rsid w:val="006576F1"/>
    <w:rsid w:val="00660CB4"/>
    <w:rsid w:val="00665855"/>
    <w:rsid w:val="006768DD"/>
    <w:rsid w:val="00677542"/>
    <w:rsid w:val="00681248"/>
    <w:rsid w:val="0068579A"/>
    <w:rsid w:val="006951EE"/>
    <w:rsid w:val="006A1CA2"/>
    <w:rsid w:val="006D4AE4"/>
    <w:rsid w:val="0070170D"/>
    <w:rsid w:val="00733B7A"/>
    <w:rsid w:val="00743D46"/>
    <w:rsid w:val="00751B61"/>
    <w:rsid w:val="00751DB8"/>
    <w:rsid w:val="0075699D"/>
    <w:rsid w:val="00760365"/>
    <w:rsid w:val="0076155F"/>
    <w:rsid w:val="00773514"/>
    <w:rsid w:val="0078257C"/>
    <w:rsid w:val="0078656E"/>
    <w:rsid w:val="00790D51"/>
    <w:rsid w:val="007A4DDE"/>
    <w:rsid w:val="007D61AB"/>
    <w:rsid w:val="007D7FB4"/>
    <w:rsid w:val="007E4564"/>
    <w:rsid w:val="007F4AC5"/>
    <w:rsid w:val="008116A4"/>
    <w:rsid w:val="00820EF1"/>
    <w:rsid w:val="00821FAE"/>
    <w:rsid w:val="0084022E"/>
    <w:rsid w:val="0084658D"/>
    <w:rsid w:val="008507CA"/>
    <w:rsid w:val="00853848"/>
    <w:rsid w:val="00862710"/>
    <w:rsid w:val="00880A3F"/>
    <w:rsid w:val="00883472"/>
    <w:rsid w:val="008871EA"/>
    <w:rsid w:val="00891108"/>
    <w:rsid w:val="00892040"/>
    <w:rsid w:val="00896B84"/>
    <w:rsid w:val="008C3F8D"/>
    <w:rsid w:val="008D1900"/>
    <w:rsid w:val="008E011D"/>
    <w:rsid w:val="008E274C"/>
    <w:rsid w:val="008E681C"/>
    <w:rsid w:val="008E7AE1"/>
    <w:rsid w:val="009039BC"/>
    <w:rsid w:val="00906F6A"/>
    <w:rsid w:val="009167D6"/>
    <w:rsid w:val="00923250"/>
    <w:rsid w:val="00930606"/>
    <w:rsid w:val="009421A4"/>
    <w:rsid w:val="00984233"/>
    <w:rsid w:val="00985678"/>
    <w:rsid w:val="009934B6"/>
    <w:rsid w:val="009942A5"/>
    <w:rsid w:val="009B1F35"/>
    <w:rsid w:val="009B23A2"/>
    <w:rsid w:val="009B40CA"/>
    <w:rsid w:val="009B4801"/>
    <w:rsid w:val="009B53D4"/>
    <w:rsid w:val="009B6DED"/>
    <w:rsid w:val="009C61F8"/>
    <w:rsid w:val="009D04B2"/>
    <w:rsid w:val="009D0F3F"/>
    <w:rsid w:val="009D441C"/>
    <w:rsid w:val="009E19D5"/>
    <w:rsid w:val="00A01392"/>
    <w:rsid w:val="00A06B0C"/>
    <w:rsid w:val="00A125ED"/>
    <w:rsid w:val="00A14F2A"/>
    <w:rsid w:val="00A27416"/>
    <w:rsid w:val="00A449DF"/>
    <w:rsid w:val="00A60813"/>
    <w:rsid w:val="00A61F57"/>
    <w:rsid w:val="00A66465"/>
    <w:rsid w:val="00A90884"/>
    <w:rsid w:val="00AB5B62"/>
    <w:rsid w:val="00AB6E31"/>
    <w:rsid w:val="00AB791F"/>
    <w:rsid w:val="00AC1CAB"/>
    <w:rsid w:val="00AC753F"/>
    <w:rsid w:val="00AE7139"/>
    <w:rsid w:val="00B00317"/>
    <w:rsid w:val="00B00C07"/>
    <w:rsid w:val="00B03175"/>
    <w:rsid w:val="00B04839"/>
    <w:rsid w:val="00B24077"/>
    <w:rsid w:val="00B2558F"/>
    <w:rsid w:val="00B2716A"/>
    <w:rsid w:val="00B834B0"/>
    <w:rsid w:val="00B84F66"/>
    <w:rsid w:val="00B95B54"/>
    <w:rsid w:val="00B96FC0"/>
    <w:rsid w:val="00BA2917"/>
    <w:rsid w:val="00BA3545"/>
    <w:rsid w:val="00BB1EFA"/>
    <w:rsid w:val="00BB75B7"/>
    <w:rsid w:val="00BD5313"/>
    <w:rsid w:val="00BE3C12"/>
    <w:rsid w:val="00BE7F0E"/>
    <w:rsid w:val="00BF2C34"/>
    <w:rsid w:val="00BF73ED"/>
    <w:rsid w:val="00C0686F"/>
    <w:rsid w:val="00C10134"/>
    <w:rsid w:val="00C12805"/>
    <w:rsid w:val="00C30AB2"/>
    <w:rsid w:val="00C4248F"/>
    <w:rsid w:val="00C439E2"/>
    <w:rsid w:val="00C5293A"/>
    <w:rsid w:val="00C53931"/>
    <w:rsid w:val="00C6285A"/>
    <w:rsid w:val="00C84877"/>
    <w:rsid w:val="00CA23B9"/>
    <w:rsid w:val="00CB0D51"/>
    <w:rsid w:val="00CD64B0"/>
    <w:rsid w:val="00CF1AA3"/>
    <w:rsid w:val="00D06C21"/>
    <w:rsid w:val="00D17E5D"/>
    <w:rsid w:val="00D415DA"/>
    <w:rsid w:val="00D5297A"/>
    <w:rsid w:val="00D700AF"/>
    <w:rsid w:val="00D84210"/>
    <w:rsid w:val="00D9505A"/>
    <w:rsid w:val="00DA7509"/>
    <w:rsid w:val="00DB44CC"/>
    <w:rsid w:val="00DB56B6"/>
    <w:rsid w:val="00DB7900"/>
    <w:rsid w:val="00DD4158"/>
    <w:rsid w:val="00DE0949"/>
    <w:rsid w:val="00DF576E"/>
    <w:rsid w:val="00E02ED8"/>
    <w:rsid w:val="00E16AE9"/>
    <w:rsid w:val="00E21C47"/>
    <w:rsid w:val="00E3077A"/>
    <w:rsid w:val="00E403FB"/>
    <w:rsid w:val="00E43DFD"/>
    <w:rsid w:val="00E57BAD"/>
    <w:rsid w:val="00E61E76"/>
    <w:rsid w:val="00E635BA"/>
    <w:rsid w:val="00E7570A"/>
    <w:rsid w:val="00E80971"/>
    <w:rsid w:val="00E817C0"/>
    <w:rsid w:val="00E95BB1"/>
    <w:rsid w:val="00E972EE"/>
    <w:rsid w:val="00EA06BE"/>
    <w:rsid w:val="00EA6954"/>
    <w:rsid w:val="00EC52A6"/>
    <w:rsid w:val="00EC6C7D"/>
    <w:rsid w:val="00EE312B"/>
    <w:rsid w:val="00EE3BDF"/>
    <w:rsid w:val="00EE5C3F"/>
    <w:rsid w:val="00EF1E66"/>
    <w:rsid w:val="00EF6783"/>
    <w:rsid w:val="00EF7C2C"/>
    <w:rsid w:val="00F14653"/>
    <w:rsid w:val="00F1559E"/>
    <w:rsid w:val="00F1599D"/>
    <w:rsid w:val="00F2032C"/>
    <w:rsid w:val="00F21104"/>
    <w:rsid w:val="00F440A9"/>
    <w:rsid w:val="00F45D52"/>
    <w:rsid w:val="00F46971"/>
    <w:rsid w:val="00F54E33"/>
    <w:rsid w:val="00F826EE"/>
    <w:rsid w:val="00FB5CD2"/>
    <w:rsid w:val="00FC50F3"/>
    <w:rsid w:val="00FD1E4B"/>
    <w:rsid w:val="00FF1D24"/>
    <w:rsid w:val="00FF2D4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82ED"/>
  <w15:chartTrackingRefBased/>
  <w15:docId w15:val="{14A7450D-B800-4F5C-9EE7-3EDD6D23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AT"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83472"/>
    <w:rPr>
      <w:sz w:val="22"/>
    </w:rPr>
  </w:style>
  <w:style w:type="paragraph" w:styleId="berschrift1">
    <w:name w:val="heading 1"/>
    <w:basedOn w:val="Standard"/>
    <w:next w:val="Standard"/>
    <w:link w:val="berschrift1Zchn"/>
    <w:uiPriority w:val="9"/>
    <w:qFormat/>
    <w:rsid w:val="00760365"/>
    <w:pPr>
      <w:keepNext/>
      <w:keepLines/>
      <w:pBdr>
        <w:bottom w:val="single" w:sz="4" w:space="2" w:color="9B57D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760365"/>
    <w:pPr>
      <w:keepNext/>
      <w:keepLines/>
      <w:spacing w:before="120" w:after="0" w:line="240" w:lineRule="auto"/>
      <w:outlineLvl w:val="1"/>
    </w:pPr>
    <w:rPr>
      <w:rFonts w:asciiTheme="majorHAnsi" w:eastAsiaTheme="majorEastAsia" w:hAnsiTheme="majorHAnsi" w:cstheme="majorBidi"/>
      <w:color w:val="9B57D3" w:themeColor="accent2"/>
      <w:sz w:val="36"/>
      <w:szCs w:val="36"/>
    </w:rPr>
  </w:style>
  <w:style w:type="paragraph" w:styleId="berschrift3">
    <w:name w:val="heading 3"/>
    <w:basedOn w:val="Standard"/>
    <w:next w:val="Standard"/>
    <w:link w:val="berschrift3Zchn"/>
    <w:uiPriority w:val="9"/>
    <w:unhideWhenUsed/>
    <w:qFormat/>
    <w:rsid w:val="00883472"/>
    <w:pPr>
      <w:keepNext/>
      <w:keepLines/>
      <w:spacing w:before="80" w:after="0" w:line="240" w:lineRule="auto"/>
      <w:outlineLvl w:val="2"/>
    </w:pPr>
    <w:rPr>
      <w:rFonts w:asciiTheme="majorHAnsi" w:eastAsiaTheme="majorEastAsia" w:hAnsiTheme="majorHAnsi" w:cstheme="majorBidi"/>
      <w:color w:val="752EB0" w:themeColor="accent2" w:themeShade="BF"/>
      <w:sz w:val="24"/>
      <w:szCs w:val="32"/>
    </w:rPr>
  </w:style>
  <w:style w:type="paragraph" w:styleId="berschrift4">
    <w:name w:val="heading 4"/>
    <w:basedOn w:val="Standard"/>
    <w:next w:val="Standard"/>
    <w:link w:val="berschrift4Zchn"/>
    <w:uiPriority w:val="9"/>
    <w:semiHidden/>
    <w:unhideWhenUsed/>
    <w:qFormat/>
    <w:rsid w:val="00760365"/>
    <w:pPr>
      <w:keepNext/>
      <w:keepLines/>
      <w:spacing w:before="80" w:after="0" w:line="240" w:lineRule="auto"/>
      <w:outlineLvl w:val="3"/>
    </w:pPr>
    <w:rPr>
      <w:rFonts w:asciiTheme="majorHAnsi" w:eastAsiaTheme="majorEastAsia" w:hAnsiTheme="majorHAnsi" w:cstheme="majorBidi"/>
      <w:i/>
      <w:iCs/>
      <w:color w:val="4E1F76" w:themeColor="accent2" w:themeShade="80"/>
      <w:sz w:val="28"/>
      <w:szCs w:val="28"/>
    </w:rPr>
  </w:style>
  <w:style w:type="paragraph" w:styleId="berschrift5">
    <w:name w:val="heading 5"/>
    <w:basedOn w:val="Standard"/>
    <w:next w:val="Standard"/>
    <w:link w:val="berschrift5Zchn"/>
    <w:uiPriority w:val="9"/>
    <w:semiHidden/>
    <w:unhideWhenUsed/>
    <w:qFormat/>
    <w:rsid w:val="00760365"/>
    <w:pPr>
      <w:keepNext/>
      <w:keepLines/>
      <w:spacing w:before="80" w:after="0" w:line="240" w:lineRule="auto"/>
      <w:outlineLvl w:val="4"/>
    </w:pPr>
    <w:rPr>
      <w:rFonts w:asciiTheme="majorHAnsi" w:eastAsiaTheme="majorEastAsia" w:hAnsiTheme="majorHAnsi" w:cstheme="majorBidi"/>
      <w:color w:val="752EB0" w:themeColor="accent2" w:themeShade="BF"/>
      <w:sz w:val="24"/>
      <w:szCs w:val="24"/>
    </w:rPr>
  </w:style>
  <w:style w:type="paragraph" w:styleId="berschrift6">
    <w:name w:val="heading 6"/>
    <w:basedOn w:val="Standard"/>
    <w:next w:val="Standard"/>
    <w:link w:val="berschrift6Zchn"/>
    <w:uiPriority w:val="9"/>
    <w:semiHidden/>
    <w:unhideWhenUsed/>
    <w:qFormat/>
    <w:rsid w:val="00760365"/>
    <w:pPr>
      <w:keepNext/>
      <w:keepLines/>
      <w:spacing w:before="80" w:after="0" w:line="240" w:lineRule="auto"/>
      <w:outlineLvl w:val="5"/>
    </w:pPr>
    <w:rPr>
      <w:rFonts w:asciiTheme="majorHAnsi" w:eastAsiaTheme="majorEastAsia" w:hAnsiTheme="majorHAnsi" w:cstheme="majorBidi"/>
      <w:i/>
      <w:iCs/>
      <w:color w:val="4E1F76" w:themeColor="accent2" w:themeShade="80"/>
      <w:sz w:val="24"/>
      <w:szCs w:val="24"/>
    </w:rPr>
  </w:style>
  <w:style w:type="paragraph" w:styleId="berschrift7">
    <w:name w:val="heading 7"/>
    <w:basedOn w:val="Standard"/>
    <w:next w:val="Standard"/>
    <w:link w:val="berschrift7Zchn"/>
    <w:uiPriority w:val="9"/>
    <w:semiHidden/>
    <w:unhideWhenUsed/>
    <w:qFormat/>
    <w:rsid w:val="00760365"/>
    <w:pPr>
      <w:keepNext/>
      <w:keepLines/>
      <w:spacing w:before="80" w:after="0" w:line="240" w:lineRule="auto"/>
      <w:outlineLvl w:val="6"/>
    </w:pPr>
    <w:rPr>
      <w:rFonts w:asciiTheme="majorHAnsi" w:eastAsiaTheme="majorEastAsia" w:hAnsiTheme="majorHAnsi" w:cstheme="majorBidi"/>
      <w:b/>
      <w:bCs/>
      <w:color w:val="4E1F76" w:themeColor="accent2" w:themeShade="80"/>
      <w:szCs w:val="22"/>
    </w:rPr>
  </w:style>
  <w:style w:type="paragraph" w:styleId="berschrift8">
    <w:name w:val="heading 8"/>
    <w:basedOn w:val="Standard"/>
    <w:next w:val="Standard"/>
    <w:link w:val="berschrift8Zchn"/>
    <w:uiPriority w:val="9"/>
    <w:semiHidden/>
    <w:unhideWhenUsed/>
    <w:qFormat/>
    <w:rsid w:val="00760365"/>
    <w:pPr>
      <w:keepNext/>
      <w:keepLines/>
      <w:spacing w:before="80" w:after="0" w:line="240" w:lineRule="auto"/>
      <w:outlineLvl w:val="7"/>
    </w:pPr>
    <w:rPr>
      <w:rFonts w:asciiTheme="majorHAnsi" w:eastAsiaTheme="majorEastAsia" w:hAnsiTheme="majorHAnsi" w:cstheme="majorBidi"/>
      <w:color w:val="4E1F76" w:themeColor="accent2" w:themeShade="80"/>
      <w:szCs w:val="22"/>
    </w:rPr>
  </w:style>
  <w:style w:type="paragraph" w:styleId="berschrift9">
    <w:name w:val="heading 9"/>
    <w:basedOn w:val="Standard"/>
    <w:next w:val="Standard"/>
    <w:link w:val="berschrift9Zchn"/>
    <w:uiPriority w:val="9"/>
    <w:semiHidden/>
    <w:unhideWhenUsed/>
    <w:qFormat/>
    <w:rsid w:val="00760365"/>
    <w:pPr>
      <w:keepNext/>
      <w:keepLines/>
      <w:spacing w:before="80" w:after="0" w:line="240" w:lineRule="auto"/>
      <w:outlineLvl w:val="8"/>
    </w:pPr>
    <w:rPr>
      <w:rFonts w:asciiTheme="majorHAnsi" w:eastAsiaTheme="majorEastAsia" w:hAnsiTheme="majorHAnsi" w:cstheme="majorBidi"/>
      <w:i/>
      <w:iCs/>
      <w:color w:val="4E1F76" w:themeColor="accent2" w:themeShade="8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6036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760365"/>
    <w:rPr>
      <w:rFonts w:asciiTheme="majorHAnsi" w:eastAsiaTheme="majorEastAsia" w:hAnsiTheme="majorHAnsi" w:cstheme="majorBidi"/>
      <w:color w:val="262626" w:themeColor="text1" w:themeTint="D9"/>
      <w:sz w:val="96"/>
      <w:szCs w:val="96"/>
    </w:rPr>
  </w:style>
  <w:style w:type="character" w:customStyle="1" w:styleId="berschrift1Zchn">
    <w:name w:val="Überschrift 1 Zchn"/>
    <w:basedOn w:val="Absatz-Standardschriftart"/>
    <w:link w:val="berschrift1"/>
    <w:uiPriority w:val="9"/>
    <w:rsid w:val="00760365"/>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760365"/>
    <w:rPr>
      <w:rFonts w:asciiTheme="majorHAnsi" w:eastAsiaTheme="majorEastAsia" w:hAnsiTheme="majorHAnsi" w:cstheme="majorBidi"/>
      <w:color w:val="9B57D3" w:themeColor="accent2"/>
      <w:sz w:val="36"/>
      <w:szCs w:val="36"/>
    </w:rPr>
  </w:style>
  <w:style w:type="character" w:customStyle="1" w:styleId="berschrift3Zchn">
    <w:name w:val="Überschrift 3 Zchn"/>
    <w:basedOn w:val="Absatz-Standardschriftart"/>
    <w:link w:val="berschrift3"/>
    <w:uiPriority w:val="9"/>
    <w:rsid w:val="00883472"/>
    <w:rPr>
      <w:rFonts w:asciiTheme="majorHAnsi" w:eastAsiaTheme="majorEastAsia" w:hAnsiTheme="majorHAnsi" w:cstheme="majorBidi"/>
      <w:color w:val="752EB0" w:themeColor="accent2" w:themeShade="BF"/>
      <w:sz w:val="24"/>
      <w:szCs w:val="32"/>
    </w:rPr>
  </w:style>
  <w:style w:type="character" w:customStyle="1" w:styleId="berschrift4Zchn">
    <w:name w:val="Überschrift 4 Zchn"/>
    <w:basedOn w:val="Absatz-Standardschriftart"/>
    <w:link w:val="berschrift4"/>
    <w:uiPriority w:val="9"/>
    <w:semiHidden/>
    <w:rsid w:val="00760365"/>
    <w:rPr>
      <w:rFonts w:asciiTheme="majorHAnsi" w:eastAsiaTheme="majorEastAsia" w:hAnsiTheme="majorHAnsi" w:cstheme="majorBidi"/>
      <w:i/>
      <w:iCs/>
      <w:color w:val="4E1F76" w:themeColor="accent2" w:themeShade="80"/>
      <w:sz w:val="28"/>
      <w:szCs w:val="28"/>
    </w:rPr>
  </w:style>
  <w:style w:type="character" w:customStyle="1" w:styleId="berschrift5Zchn">
    <w:name w:val="Überschrift 5 Zchn"/>
    <w:basedOn w:val="Absatz-Standardschriftart"/>
    <w:link w:val="berschrift5"/>
    <w:uiPriority w:val="9"/>
    <w:semiHidden/>
    <w:rsid w:val="00760365"/>
    <w:rPr>
      <w:rFonts w:asciiTheme="majorHAnsi" w:eastAsiaTheme="majorEastAsia" w:hAnsiTheme="majorHAnsi" w:cstheme="majorBidi"/>
      <w:color w:val="752EB0" w:themeColor="accent2" w:themeShade="BF"/>
      <w:sz w:val="24"/>
      <w:szCs w:val="24"/>
    </w:rPr>
  </w:style>
  <w:style w:type="character" w:customStyle="1" w:styleId="berschrift6Zchn">
    <w:name w:val="Überschrift 6 Zchn"/>
    <w:basedOn w:val="Absatz-Standardschriftart"/>
    <w:link w:val="berschrift6"/>
    <w:uiPriority w:val="9"/>
    <w:semiHidden/>
    <w:rsid w:val="00760365"/>
    <w:rPr>
      <w:rFonts w:asciiTheme="majorHAnsi" w:eastAsiaTheme="majorEastAsia" w:hAnsiTheme="majorHAnsi" w:cstheme="majorBidi"/>
      <w:i/>
      <w:iCs/>
      <w:color w:val="4E1F76" w:themeColor="accent2" w:themeShade="80"/>
      <w:sz w:val="24"/>
      <w:szCs w:val="24"/>
    </w:rPr>
  </w:style>
  <w:style w:type="character" w:customStyle="1" w:styleId="berschrift7Zchn">
    <w:name w:val="Überschrift 7 Zchn"/>
    <w:basedOn w:val="Absatz-Standardschriftart"/>
    <w:link w:val="berschrift7"/>
    <w:uiPriority w:val="9"/>
    <w:semiHidden/>
    <w:rsid w:val="00760365"/>
    <w:rPr>
      <w:rFonts w:asciiTheme="majorHAnsi" w:eastAsiaTheme="majorEastAsia" w:hAnsiTheme="majorHAnsi" w:cstheme="majorBidi"/>
      <w:b/>
      <w:bCs/>
      <w:color w:val="4E1F76" w:themeColor="accent2" w:themeShade="80"/>
      <w:sz w:val="22"/>
      <w:szCs w:val="22"/>
    </w:rPr>
  </w:style>
  <w:style w:type="character" w:customStyle="1" w:styleId="berschrift8Zchn">
    <w:name w:val="Überschrift 8 Zchn"/>
    <w:basedOn w:val="Absatz-Standardschriftart"/>
    <w:link w:val="berschrift8"/>
    <w:uiPriority w:val="9"/>
    <w:semiHidden/>
    <w:rsid w:val="00760365"/>
    <w:rPr>
      <w:rFonts w:asciiTheme="majorHAnsi" w:eastAsiaTheme="majorEastAsia" w:hAnsiTheme="majorHAnsi" w:cstheme="majorBidi"/>
      <w:color w:val="4E1F76" w:themeColor="accent2" w:themeShade="80"/>
      <w:sz w:val="22"/>
      <w:szCs w:val="22"/>
    </w:rPr>
  </w:style>
  <w:style w:type="character" w:customStyle="1" w:styleId="berschrift9Zchn">
    <w:name w:val="Überschrift 9 Zchn"/>
    <w:basedOn w:val="Absatz-Standardschriftart"/>
    <w:link w:val="berschrift9"/>
    <w:uiPriority w:val="9"/>
    <w:semiHidden/>
    <w:rsid w:val="00760365"/>
    <w:rPr>
      <w:rFonts w:asciiTheme="majorHAnsi" w:eastAsiaTheme="majorEastAsia" w:hAnsiTheme="majorHAnsi" w:cstheme="majorBidi"/>
      <w:i/>
      <w:iCs/>
      <w:color w:val="4E1F76" w:themeColor="accent2" w:themeShade="80"/>
      <w:sz w:val="22"/>
      <w:szCs w:val="22"/>
    </w:rPr>
  </w:style>
  <w:style w:type="paragraph" w:styleId="Beschriftung">
    <w:name w:val="caption"/>
    <w:basedOn w:val="Standard"/>
    <w:next w:val="Standard"/>
    <w:uiPriority w:val="35"/>
    <w:semiHidden/>
    <w:unhideWhenUsed/>
    <w:qFormat/>
    <w:rsid w:val="00760365"/>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760365"/>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760365"/>
    <w:rPr>
      <w:caps/>
      <w:color w:val="404040" w:themeColor="text1" w:themeTint="BF"/>
      <w:spacing w:val="20"/>
      <w:sz w:val="28"/>
      <w:szCs w:val="28"/>
    </w:rPr>
  </w:style>
  <w:style w:type="character" w:styleId="Fett">
    <w:name w:val="Strong"/>
    <w:basedOn w:val="Absatz-Standardschriftart"/>
    <w:uiPriority w:val="22"/>
    <w:qFormat/>
    <w:rsid w:val="00760365"/>
    <w:rPr>
      <w:b/>
      <w:bCs/>
    </w:rPr>
  </w:style>
  <w:style w:type="character" w:styleId="Hervorhebung">
    <w:name w:val="Emphasis"/>
    <w:basedOn w:val="Absatz-Standardschriftart"/>
    <w:uiPriority w:val="20"/>
    <w:qFormat/>
    <w:rsid w:val="00760365"/>
    <w:rPr>
      <w:i/>
      <w:iCs/>
      <w:color w:val="000000" w:themeColor="text1"/>
    </w:rPr>
  </w:style>
  <w:style w:type="paragraph" w:styleId="KeinLeerraum">
    <w:name w:val="No Spacing"/>
    <w:link w:val="KeinLeerraumZchn"/>
    <w:uiPriority w:val="1"/>
    <w:qFormat/>
    <w:rsid w:val="00883472"/>
    <w:pPr>
      <w:spacing w:after="0" w:line="240" w:lineRule="auto"/>
    </w:pPr>
    <w:rPr>
      <w:sz w:val="22"/>
    </w:rPr>
  </w:style>
  <w:style w:type="paragraph" w:styleId="Zitat">
    <w:name w:val="Quote"/>
    <w:basedOn w:val="Standard"/>
    <w:next w:val="Standard"/>
    <w:link w:val="ZitatZchn"/>
    <w:uiPriority w:val="29"/>
    <w:qFormat/>
    <w:rsid w:val="0076036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760365"/>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760365"/>
    <w:pPr>
      <w:pBdr>
        <w:top w:val="single" w:sz="24" w:space="4" w:color="9B57D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760365"/>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760365"/>
    <w:rPr>
      <w:i/>
      <w:iCs/>
      <w:color w:val="595959" w:themeColor="text1" w:themeTint="A6"/>
    </w:rPr>
  </w:style>
  <w:style w:type="character" w:styleId="IntensiveHervorhebung">
    <w:name w:val="Intense Emphasis"/>
    <w:basedOn w:val="Absatz-Standardschriftart"/>
    <w:uiPriority w:val="21"/>
    <w:qFormat/>
    <w:rsid w:val="00760365"/>
    <w:rPr>
      <w:b/>
      <w:bCs/>
      <w:i/>
      <w:iCs/>
      <w:caps w:val="0"/>
      <w:smallCaps w:val="0"/>
      <w:strike w:val="0"/>
      <w:dstrike w:val="0"/>
      <w:color w:val="9B57D3" w:themeColor="accent2"/>
    </w:rPr>
  </w:style>
  <w:style w:type="character" w:styleId="SchwacherVerweis">
    <w:name w:val="Subtle Reference"/>
    <w:basedOn w:val="Absatz-Standardschriftart"/>
    <w:uiPriority w:val="31"/>
    <w:qFormat/>
    <w:rsid w:val="00760365"/>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760365"/>
    <w:rPr>
      <w:b/>
      <w:bCs/>
      <w:caps w:val="0"/>
      <w:smallCaps/>
      <w:color w:val="auto"/>
      <w:spacing w:val="0"/>
      <w:u w:val="single"/>
    </w:rPr>
  </w:style>
  <w:style w:type="character" w:styleId="Buchtitel">
    <w:name w:val="Book Title"/>
    <w:basedOn w:val="Absatz-Standardschriftart"/>
    <w:uiPriority w:val="33"/>
    <w:qFormat/>
    <w:rsid w:val="00760365"/>
    <w:rPr>
      <w:b/>
      <w:bCs/>
      <w:caps w:val="0"/>
      <w:smallCaps/>
      <w:spacing w:val="0"/>
    </w:rPr>
  </w:style>
  <w:style w:type="paragraph" w:styleId="Inhaltsverzeichnisberschrift">
    <w:name w:val="TOC Heading"/>
    <w:basedOn w:val="berschrift1"/>
    <w:next w:val="Standard"/>
    <w:uiPriority w:val="39"/>
    <w:semiHidden/>
    <w:unhideWhenUsed/>
    <w:qFormat/>
    <w:rsid w:val="00760365"/>
    <w:pPr>
      <w:outlineLvl w:val="9"/>
    </w:pPr>
  </w:style>
  <w:style w:type="paragraph" w:customStyle="1" w:styleId="U-berschrift">
    <w:name w:val="U-Überschrift"/>
    <w:basedOn w:val="KeinLeerraum"/>
    <w:link w:val="U-berschriftZchn"/>
    <w:qFormat/>
    <w:rsid w:val="00C0686F"/>
    <w:pPr>
      <w:spacing w:after="120"/>
    </w:pPr>
    <w:rPr>
      <w:b/>
      <w:sz w:val="24"/>
    </w:rPr>
  </w:style>
  <w:style w:type="paragraph" w:styleId="Listenabsatz">
    <w:name w:val="List Paragraph"/>
    <w:basedOn w:val="Standard"/>
    <w:uiPriority w:val="34"/>
    <w:qFormat/>
    <w:rsid w:val="00B2716A"/>
    <w:pPr>
      <w:ind w:left="720"/>
      <w:contextualSpacing/>
    </w:pPr>
  </w:style>
  <w:style w:type="character" w:customStyle="1" w:styleId="KeinLeerraumZchn">
    <w:name w:val="Kein Leerraum Zchn"/>
    <w:basedOn w:val="Absatz-Standardschriftart"/>
    <w:link w:val="KeinLeerraum"/>
    <w:uiPriority w:val="1"/>
    <w:rsid w:val="00883472"/>
    <w:rPr>
      <w:sz w:val="22"/>
    </w:rPr>
  </w:style>
  <w:style w:type="character" w:customStyle="1" w:styleId="U-berschriftZchn">
    <w:name w:val="U-Überschrift Zchn"/>
    <w:basedOn w:val="KeinLeerraumZchn"/>
    <w:link w:val="U-berschrift"/>
    <w:rsid w:val="00C0686F"/>
    <w:rPr>
      <w:b/>
      <w:sz w:val="24"/>
    </w:rPr>
  </w:style>
  <w:style w:type="paragraph" w:styleId="StandardWeb">
    <w:name w:val="Normal (Web)"/>
    <w:basedOn w:val="Standard"/>
    <w:uiPriority w:val="99"/>
    <w:semiHidden/>
    <w:unhideWhenUsed/>
    <w:rsid w:val="00587F2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164E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4EB5"/>
    <w:rPr>
      <w:sz w:val="22"/>
    </w:rPr>
  </w:style>
  <w:style w:type="paragraph" w:styleId="Fuzeile">
    <w:name w:val="footer"/>
    <w:basedOn w:val="Standard"/>
    <w:link w:val="FuzeileZchn"/>
    <w:uiPriority w:val="99"/>
    <w:unhideWhenUsed/>
    <w:rsid w:val="00164E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4EB5"/>
    <w:rPr>
      <w:sz w:val="22"/>
    </w:rPr>
  </w:style>
  <w:style w:type="character" w:styleId="Hyperlink">
    <w:name w:val="Hyperlink"/>
    <w:basedOn w:val="Absatz-Standardschriftart"/>
    <w:uiPriority w:val="99"/>
    <w:semiHidden/>
    <w:unhideWhenUsed/>
    <w:rsid w:val="00FC50F3"/>
    <w:rPr>
      <w:color w:val="0563C1"/>
      <w:u w:val="single"/>
    </w:rPr>
  </w:style>
  <w:style w:type="character" w:styleId="BesuchterLink">
    <w:name w:val="FollowedHyperlink"/>
    <w:basedOn w:val="Absatz-Standardschriftart"/>
    <w:uiPriority w:val="99"/>
    <w:semiHidden/>
    <w:unhideWhenUsed/>
    <w:rsid w:val="00FC50F3"/>
    <w:rPr>
      <w:color w:val="666699" w:themeColor="followedHyperlink"/>
      <w:u w:val="single"/>
    </w:rPr>
  </w:style>
  <w:style w:type="paragraph" w:customStyle="1" w:styleId="Done">
    <w:name w:val="Done"/>
    <w:basedOn w:val="KeinLeerraum"/>
    <w:link w:val="DoneZchn"/>
    <w:qFormat/>
    <w:rsid w:val="001C1EFF"/>
    <w:pPr>
      <w:ind w:left="720"/>
    </w:pPr>
    <w:rPr>
      <w:strike/>
      <w:color w:val="00B050"/>
    </w:rPr>
  </w:style>
  <w:style w:type="character" w:customStyle="1" w:styleId="DoneZchn">
    <w:name w:val="Done Zchn"/>
    <w:basedOn w:val="KeinLeerraumZchn"/>
    <w:link w:val="Done"/>
    <w:rsid w:val="001C1EFF"/>
    <w:rPr>
      <w:strike/>
      <w:color w:val="00B05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53106">
      <w:bodyDiv w:val="1"/>
      <w:marLeft w:val="0"/>
      <w:marRight w:val="0"/>
      <w:marTop w:val="0"/>
      <w:marBottom w:val="0"/>
      <w:divBdr>
        <w:top w:val="none" w:sz="0" w:space="0" w:color="auto"/>
        <w:left w:val="none" w:sz="0" w:space="0" w:color="auto"/>
        <w:bottom w:val="none" w:sz="0" w:space="0" w:color="auto"/>
        <w:right w:val="none" w:sz="0" w:space="0" w:color="auto"/>
      </w:divBdr>
    </w:div>
    <w:div w:id="538057646">
      <w:bodyDiv w:val="1"/>
      <w:marLeft w:val="0"/>
      <w:marRight w:val="0"/>
      <w:marTop w:val="0"/>
      <w:marBottom w:val="0"/>
      <w:divBdr>
        <w:top w:val="none" w:sz="0" w:space="0" w:color="auto"/>
        <w:left w:val="none" w:sz="0" w:space="0" w:color="auto"/>
        <w:bottom w:val="none" w:sz="0" w:space="0" w:color="auto"/>
        <w:right w:val="none" w:sz="0" w:space="0" w:color="auto"/>
      </w:divBdr>
    </w:div>
    <w:div w:id="704255891">
      <w:bodyDiv w:val="1"/>
      <w:marLeft w:val="0"/>
      <w:marRight w:val="0"/>
      <w:marTop w:val="0"/>
      <w:marBottom w:val="0"/>
      <w:divBdr>
        <w:top w:val="none" w:sz="0" w:space="0" w:color="auto"/>
        <w:left w:val="none" w:sz="0" w:space="0" w:color="auto"/>
        <w:bottom w:val="none" w:sz="0" w:space="0" w:color="auto"/>
        <w:right w:val="none" w:sz="0" w:space="0" w:color="auto"/>
      </w:divBdr>
    </w:div>
    <w:div w:id="118497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Firma\Vorlagen\Vorlage%20Projektplanung.dotx" TargetMode="External"/></Relationships>
</file>

<file path=word/theme/theme1.xml><?xml version="1.0" encoding="utf-8"?>
<a:theme xmlns:a="http://schemas.openxmlformats.org/drawingml/2006/main" name="Office Theme">
  <a:themeElements>
    <a:clrScheme name="Violet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7EA68-8355-4813-B663-2336210CC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Projektplanung.dotx</Template>
  <TotalTime>0</TotalTime>
  <Pages>1</Pages>
  <Words>66</Words>
  <Characters>423</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Ignis</dc:creator>
  <cp:keywords/>
  <dc:description/>
  <cp:lastModifiedBy>Leo Ignis</cp:lastModifiedBy>
  <cp:revision>4</cp:revision>
  <dcterms:created xsi:type="dcterms:W3CDTF">2017-03-10T18:25:00Z</dcterms:created>
  <dcterms:modified xsi:type="dcterms:W3CDTF">2017-03-10T18:39:00Z</dcterms:modified>
</cp:coreProperties>
</file>